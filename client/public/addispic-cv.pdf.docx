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9CF9D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35A15D1A" wp14:editId="3FDB8942">
                <wp:simplePos x="0" y="0"/>
                <wp:positionH relativeFrom="page">
                  <wp:posOffset>-359410</wp:posOffset>
                </wp:positionH>
                <wp:positionV relativeFrom="paragraph">
                  <wp:posOffset>-1011555</wp:posOffset>
                </wp:positionV>
                <wp:extent cx="9464675" cy="11147425"/>
                <wp:effectExtent l="0" t="0" r="3175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675" cy="11147425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1579" id="Graphic 4" o:spid="_x0000_s1026" alt="&quot;&quot;" style="position:absolute;margin-left:-28.3pt;margin-top:-79.65pt;width:745.25pt;height:877.75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613999,171716;3034839,171716;3034839,0;1613999,0;1613999,171716;0,4627870;0,4815210;206007,5002548;0,5189887;0,5377225;412012,5002548;0,4627870;8590506,864067;8333578,1097713;8590506,1331357;8847433,1097713;8590506,864067;4505979,11147425;5575479,11147425;5575479,10985001;4505979,10985001;4505979,11147425;9464677,9576088;9464677,9388750;9052664,9763568;9464677,10138245;9464677,9950907;9258671,9763568;9464677,9576230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402B871F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711E7381" w14:textId="554FFF3E" w:rsidR="00B1227E" w:rsidRDefault="009A7D70" w:rsidP="004408D7">
            <w:pPr>
              <w:pStyle w:val="Subtitle"/>
            </w:pPr>
            <w:r>
              <w:rPr>
                <w:noProof/>
              </w:rPr>
              <w:drawing>
                <wp:inline distT="0" distB="0" distL="0" distR="0" wp14:anchorId="78FFD213" wp14:editId="74CABC3D">
                  <wp:extent cx="2353945" cy="2497652"/>
                  <wp:effectExtent l="0" t="0" r="8255" b="0"/>
                  <wp:docPr id="629463401" name="Picture 10" descr="A person with short hair wearing a whit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463401" name="Picture 10" descr="A person with short hair wearing a white shi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409" cy="2507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384201EB" w14:textId="77777777" w:rsidR="00B1227E" w:rsidRDefault="00B1227E" w:rsidP="00EE259E"/>
        </w:tc>
        <w:tc>
          <w:tcPr>
            <w:tcW w:w="5534" w:type="dxa"/>
          </w:tcPr>
          <w:p w14:paraId="57505722" w14:textId="46B46E89" w:rsidR="00B1227E" w:rsidRPr="00B20D41" w:rsidRDefault="002D46B7" w:rsidP="00CF61BE">
            <w:pPr>
              <w:pStyle w:val="Subtitle"/>
            </w:pPr>
            <w:r w:rsidRPr="00D80374">
              <w:rPr>
                <w:color w:val="002060"/>
              </w:rPr>
              <w:t>Softw</w:t>
            </w:r>
            <w:r w:rsidR="00ED6790" w:rsidRPr="00D80374">
              <w:rPr>
                <w:color w:val="002060"/>
              </w:rPr>
              <w:t>are engineer</w:t>
            </w:r>
          </w:p>
        </w:tc>
      </w:tr>
      <w:tr w:rsidR="00B1227E" w14:paraId="47AFD585" w14:textId="77777777" w:rsidTr="00B1227E">
        <w:trPr>
          <w:trHeight w:val="4715"/>
        </w:trPr>
        <w:tc>
          <w:tcPr>
            <w:tcW w:w="4410" w:type="dxa"/>
            <w:vMerge/>
          </w:tcPr>
          <w:p w14:paraId="60EB8CF2" w14:textId="77777777" w:rsidR="00B1227E" w:rsidRPr="008C6805" w:rsidRDefault="00B1227E" w:rsidP="00EE259E"/>
        </w:tc>
        <w:tc>
          <w:tcPr>
            <w:tcW w:w="270" w:type="dxa"/>
          </w:tcPr>
          <w:p w14:paraId="478B1434" w14:textId="77777777" w:rsidR="00B1227E" w:rsidRDefault="00B1227E" w:rsidP="00EE259E"/>
        </w:tc>
        <w:tc>
          <w:tcPr>
            <w:tcW w:w="5534" w:type="dxa"/>
          </w:tcPr>
          <w:p w14:paraId="3D92E522" w14:textId="0914ADE3" w:rsidR="00B1227E" w:rsidRPr="00D80374" w:rsidRDefault="002D46B7" w:rsidP="00EE259E">
            <w:pPr>
              <w:pStyle w:val="Title"/>
              <w:rPr>
                <w:color w:val="002060"/>
              </w:rPr>
            </w:pPr>
            <w:r w:rsidRPr="00D80374">
              <w:rPr>
                <w:color w:val="002060"/>
              </w:rPr>
              <w:t xml:space="preserve">Addis </w:t>
            </w:r>
            <w:proofErr w:type="spellStart"/>
            <w:r w:rsidRPr="00D80374">
              <w:rPr>
                <w:color w:val="002060"/>
              </w:rPr>
              <w:t>Fenta</w:t>
            </w:r>
            <w:proofErr w:type="spellEnd"/>
          </w:p>
          <w:p w14:paraId="476D25D0" w14:textId="29723BA1" w:rsidR="00B1227E" w:rsidRPr="00D80374" w:rsidRDefault="00ED6790" w:rsidP="00EE259E">
            <w:pPr>
              <w:pStyle w:val="Heading1"/>
              <w:rPr>
                <w:color w:val="002060"/>
              </w:rPr>
            </w:pPr>
            <w:r w:rsidRPr="00D80374">
              <w:rPr>
                <w:color w:val="002060"/>
              </w:rPr>
              <w:t>profile</w:t>
            </w:r>
          </w:p>
          <w:p w14:paraId="41507BF2" w14:textId="7E34DD1B" w:rsidR="00B1227E" w:rsidRPr="004700A9" w:rsidRDefault="006920F2" w:rsidP="00CF61BE">
            <w:pPr>
              <w:rPr>
                <w:b/>
                <w:bCs/>
              </w:rPr>
            </w:pPr>
            <w:r w:rsidRPr="006920F2">
              <w:rPr>
                <w:b/>
                <w:bCs/>
              </w:rPr>
              <w:t>What drives me is the ability to take a client's vision and turn it into a reality. I enjoy the challenge of understanding their needs, crafting a design that is both aesthetically pleasing and user-friendly, and then bringing it to life through clean, efficient code.</w:t>
            </w:r>
          </w:p>
        </w:tc>
      </w:tr>
      <w:tr w:rsidR="00843C1C" w14:paraId="05C3D3EF" w14:textId="77777777" w:rsidTr="00B1227E">
        <w:trPr>
          <w:trHeight w:val="8117"/>
        </w:trPr>
        <w:tc>
          <w:tcPr>
            <w:tcW w:w="4410" w:type="dxa"/>
          </w:tcPr>
          <w:p w14:paraId="3F9F2AA8" w14:textId="77777777" w:rsidR="00843C1C" w:rsidRDefault="00B05B41" w:rsidP="00EE259E">
            <w:pPr>
              <w:pStyle w:val="Subtitle"/>
            </w:pPr>
            <w:sdt>
              <w:sdtPr>
                <w:id w:val="-2058072072"/>
                <w:placeholder>
                  <w:docPart w:val="EBC0597D2AC84BE09F8FF3C773A27406"/>
                </w:placeholder>
                <w:temporary/>
                <w:showingPlcHdr/>
                <w15:appearance w15:val="hidden"/>
              </w:sdtPr>
              <w:sdtEndPr/>
              <w:sdtContent>
                <w:r w:rsidR="00CF61BE" w:rsidRPr="00D80374">
                  <w:rPr>
                    <w:color w:val="002060"/>
                  </w:rPr>
                  <w:t>Contact</w:t>
                </w:r>
              </w:sdtContent>
            </w:sdt>
          </w:p>
          <w:p w14:paraId="5834329E" w14:textId="08FC08CC" w:rsidR="00843C1C" w:rsidRPr="00D85EF8" w:rsidRDefault="00917BD6" w:rsidP="00EE259E">
            <w:pPr>
              <w:rPr>
                <w:lang w:val="fr-FR"/>
              </w:rPr>
            </w:pPr>
            <w:r>
              <w:t>+251 905 915 180</w:t>
            </w:r>
          </w:p>
          <w:p w14:paraId="7A5E8D6F" w14:textId="7708C839" w:rsidR="00CF61BE" w:rsidRPr="00125953" w:rsidRDefault="00125953" w:rsidP="00456DB8">
            <w:pPr>
              <w:rPr>
                <w:rStyle w:val="Hyperlink"/>
              </w:rPr>
            </w:pPr>
            <w:r>
              <w:fldChar w:fldCharType="begin"/>
            </w:r>
            <w:r>
              <w:instrText>HYPERLINK "mailto:addispik@gmail.com"</w:instrText>
            </w:r>
            <w:r>
              <w:fldChar w:fldCharType="separate"/>
            </w:r>
            <w:r w:rsidR="00917BD6" w:rsidRPr="00125953">
              <w:rPr>
                <w:rStyle w:val="Hyperlink"/>
              </w:rPr>
              <w:t>ad</w:t>
            </w:r>
            <w:r w:rsidR="00456DB8" w:rsidRPr="00125953">
              <w:rPr>
                <w:rStyle w:val="Hyperlink"/>
              </w:rPr>
              <w:t>dispik@gmail.com</w:t>
            </w:r>
          </w:p>
          <w:p w14:paraId="1864D3BD" w14:textId="5A4BDA08" w:rsidR="00843C1C" w:rsidRDefault="00125953" w:rsidP="00CF61BE">
            <w:r>
              <w:fldChar w:fldCharType="end"/>
            </w:r>
            <w:hyperlink r:id="rId11" w:history="1">
              <w:r w:rsidR="00ED6790" w:rsidRPr="00464F54">
                <w:rPr>
                  <w:rStyle w:val="Hyperlink"/>
                </w:rPr>
                <w:t>www.addispic.com</w:t>
              </w:r>
            </w:hyperlink>
          </w:p>
          <w:p w14:paraId="6F1BA93D" w14:textId="77777777" w:rsidR="00843C1C" w:rsidRDefault="00843C1C" w:rsidP="00EE259E"/>
          <w:p w14:paraId="1338701D" w14:textId="77777777" w:rsidR="00843C1C" w:rsidRPr="00D80374" w:rsidRDefault="00B05B41" w:rsidP="00EE259E">
            <w:pPr>
              <w:pStyle w:val="Subtitle"/>
              <w:rPr>
                <w:color w:val="002060"/>
              </w:rPr>
            </w:pPr>
            <w:sdt>
              <w:sdtPr>
                <w:rPr>
                  <w:color w:val="002060"/>
                </w:rPr>
                <w:id w:val="1415746174"/>
                <w:placeholder>
                  <w:docPart w:val="85A34267A39D4E84B1FAF4504F0701F8"/>
                </w:placeholder>
                <w:temporary/>
                <w:showingPlcHdr/>
                <w15:appearance w15:val="hidden"/>
              </w:sdtPr>
              <w:sdtEndPr/>
              <w:sdtContent>
                <w:r w:rsidR="00CF61BE" w:rsidRPr="00D80374">
                  <w:rPr>
                    <w:color w:val="002060"/>
                  </w:rPr>
                  <w:t>Education</w:t>
                </w:r>
              </w:sdtContent>
            </w:sdt>
          </w:p>
          <w:p w14:paraId="7731D230" w14:textId="461C47EF" w:rsidR="00843C1C" w:rsidRPr="002662ED" w:rsidRDefault="000E18DB" w:rsidP="00EE259E">
            <w:pPr>
              <w:pStyle w:val="Heading2"/>
              <w:rPr>
                <w:bCs/>
              </w:rPr>
            </w:pPr>
            <w:r>
              <w:t xml:space="preserve">Bahir Dar Univercity </w:t>
            </w:r>
          </w:p>
          <w:p w14:paraId="4D596A7B" w14:textId="755271F4" w:rsidR="00CF61BE" w:rsidRDefault="000E18DB" w:rsidP="00EE259E">
            <w:pPr>
              <w:pStyle w:val="Heading3"/>
            </w:pPr>
            <w:r>
              <w:t>Software Engineering</w:t>
            </w:r>
          </w:p>
          <w:p w14:paraId="224904B4" w14:textId="184EAE87" w:rsidR="005447C3" w:rsidRPr="00177F95" w:rsidRDefault="005447C3" w:rsidP="005447C3">
            <w:pPr>
              <w:rPr>
                <w:b/>
                <w:bCs/>
                <w:sz w:val="22"/>
                <w:szCs w:val="28"/>
              </w:rPr>
            </w:pPr>
            <w:r w:rsidRPr="00177F95">
              <w:rPr>
                <w:b/>
                <w:bCs/>
                <w:sz w:val="22"/>
                <w:szCs w:val="28"/>
              </w:rPr>
              <w:t>201</w:t>
            </w:r>
            <w:r w:rsidR="00177F95" w:rsidRPr="00177F95">
              <w:rPr>
                <w:b/>
                <w:bCs/>
                <w:sz w:val="22"/>
                <w:szCs w:val="28"/>
              </w:rPr>
              <w:t>0 – 2015 EC</w:t>
            </w:r>
          </w:p>
          <w:p w14:paraId="6FC3BB6B" w14:textId="29FE15C7" w:rsidR="00843C1C" w:rsidRDefault="005447C3" w:rsidP="00213061">
            <w:pPr>
              <w:pStyle w:val="Heading2"/>
            </w:pPr>
            <w:r>
              <w:t xml:space="preserve">     </w:t>
            </w:r>
            <w:r w:rsidR="00843C1C" w:rsidRPr="00CF61BE">
              <w:t xml:space="preserve"> </w:t>
            </w:r>
          </w:p>
          <w:p w14:paraId="42F9DB4D" w14:textId="77777777" w:rsidR="00843C1C" w:rsidRDefault="00843C1C" w:rsidP="00EE259E"/>
          <w:p w14:paraId="065EF450" w14:textId="7A995694" w:rsidR="00843C1C" w:rsidRPr="00D80374" w:rsidRDefault="00535EAA" w:rsidP="00EE259E">
            <w:pPr>
              <w:pStyle w:val="Subtitle"/>
              <w:rPr>
                <w:color w:val="002060"/>
              </w:rPr>
            </w:pPr>
            <w:r w:rsidRPr="00D80374">
              <w:rPr>
                <w:color w:val="002060"/>
              </w:rPr>
              <w:t>technologiyes</w:t>
            </w:r>
          </w:p>
          <w:p w14:paraId="03CF64A7" w14:textId="1241DA0F" w:rsidR="00843C1C" w:rsidRDefault="00213061" w:rsidP="00EE259E">
            <w:r>
              <w:t>React</w:t>
            </w:r>
            <w:r w:rsidR="00ED7F19">
              <w:t xml:space="preserve"> &amp; Next JS</w:t>
            </w:r>
          </w:p>
          <w:p w14:paraId="46550800" w14:textId="77777777" w:rsidR="00CF61BE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EBDA012" wp14:editId="4DC02AFE">
                      <wp:extent cx="1435608" cy="137160"/>
                      <wp:effectExtent l="0" t="0" r="12700" b="1524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28243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556B54" id="Group 1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" filled="f" strokecolor="#0070c0" strokeweight="1pt">
                        <v:stroke joinstyle="round"/>
                      </v:rect>
                      <v:rect id="Rectangle 2" o:spid="_x0000_s1028" style="position:absolute;width:12824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" fillcolor="#0070c0" strokecolor="#0070c0" strokeweight="1pt"/>
                      <w10:anchorlock/>
                    </v:group>
                  </w:pict>
                </mc:Fallback>
              </mc:AlternateContent>
            </w:r>
          </w:p>
          <w:p w14:paraId="11901B55" w14:textId="77777777" w:rsidR="00213061" w:rsidRDefault="00213061" w:rsidP="00EE259E"/>
          <w:p w14:paraId="4720BDB8" w14:textId="17D8FE1D" w:rsidR="00843C1C" w:rsidRDefault="00213061" w:rsidP="00EE259E">
            <w:r>
              <w:t>Tailwind CSS</w:t>
            </w:r>
          </w:p>
          <w:p w14:paraId="4E1B0DE4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44A82F" wp14:editId="58B45C57">
                      <wp:extent cx="1435608" cy="137160"/>
                      <wp:effectExtent l="0" t="0" r="12700" b="1524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275" cy="139065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0"/>
                                  <a:ext cx="1338913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589615" id="Group 2" o:spid="_x0000_s1026" alt="Decorative" style="width:113.05pt;height:10.8pt;mso-position-horizontal-relative:char;mso-position-vertical-relative:line" coordsize="14382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">
                      <v:rect id="Rectangle 1" o:spid="_x0000_s1027" style="position:absolute;width:14382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" filled="f" strokecolor="#0070c0" strokeweight="1pt">
                        <v:stroke joinstyle="round"/>
                      </v:rect>
                      <v:rect id="Rectangle 2" o:spid="_x0000_s1028" style="position:absolute;width:13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" fillcolor="#0070c0" stroked="f" strokeweight="1pt"/>
                      <w10:anchorlock/>
                    </v:group>
                  </w:pict>
                </mc:Fallback>
              </mc:AlternateContent>
            </w:r>
          </w:p>
          <w:p w14:paraId="73F9338B" w14:textId="77777777" w:rsidR="00213061" w:rsidRDefault="00213061" w:rsidP="00EE259E"/>
          <w:p w14:paraId="7EF0B9B1" w14:textId="0CBF4FB1" w:rsidR="00843C1C" w:rsidRDefault="00213061" w:rsidP="00EE259E">
            <w:r>
              <w:t>Django</w:t>
            </w:r>
          </w:p>
          <w:p w14:paraId="7410C1A5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EB6043E" wp14:editId="0B0FEF4B">
                      <wp:extent cx="1435608" cy="137160"/>
                      <wp:effectExtent l="0" t="0" r="12700" b="1524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0"/>
                                  <a:ext cx="93356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60CEA4" id="Group 3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" filled="f" strokecolor="#0070c0" strokeweight="1pt">
                        <v:stroke joinstyle="round"/>
                      </v:rect>
                      <v:rect id="Rectangle 2" o:spid="_x0000_s1028" style="position:absolute;width:93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" fillcolor="#0070c0" strokecolor="#0070c0" strokeweight="1pt"/>
                      <w10:anchorlock/>
                    </v:group>
                  </w:pict>
                </mc:Fallback>
              </mc:AlternateContent>
            </w:r>
          </w:p>
          <w:p w14:paraId="4FC663A2" w14:textId="77777777" w:rsidR="00213061" w:rsidRDefault="00213061" w:rsidP="00EE259E"/>
          <w:p w14:paraId="41E1CB01" w14:textId="2F164650" w:rsidR="00843C1C" w:rsidRDefault="00213061" w:rsidP="00EE259E">
            <w:r>
              <w:t>Flutter</w:t>
            </w:r>
          </w:p>
          <w:p w14:paraId="0E35CD24" w14:textId="77777777" w:rsidR="00843C1C" w:rsidRPr="00A41BD5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3193374" wp14:editId="2ED64CA9">
                      <wp:extent cx="1435608" cy="137160"/>
                      <wp:effectExtent l="0" t="0" r="12700" b="15240"/>
                      <wp:docPr id="5" name="Group 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4403388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336272" name="Rectangle 2"/>
                              <wps:cNvSpPr/>
                              <wps:spPr>
                                <a:xfrm>
                                  <a:off x="0" y="0"/>
                                  <a:ext cx="88964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4CD930" id="Group 5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" filled="f" strokecolor="#0070c0" strokeweight="1pt">
                        <v:stroke joinstyle="round"/>
                      </v:rect>
                      <v:rect id="Rectangle 2" o:spid="_x0000_s1028" style="position:absolute;width:889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" fillcolor="#0070c0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</w:tcPr>
          <w:p w14:paraId="410BA782" w14:textId="77777777" w:rsidR="00843C1C" w:rsidRDefault="00843C1C" w:rsidP="00EE259E"/>
        </w:tc>
        <w:tc>
          <w:tcPr>
            <w:tcW w:w="5534" w:type="dxa"/>
          </w:tcPr>
          <w:p w14:paraId="7726005D" w14:textId="77777777" w:rsidR="00843C1C" w:rsidRDefault="00B05B41" w:rsidP="00EE259E">
            <w:pPr>
              <w:pStyle w:val="Heading1"/>
            </w:pPr>
            <w:sdt>
              <w:sdtPr>
                <w:id w:val="1696962928"/>
                <w:placeholder>
                  <w:docPart w:val="FF752E7E4C4E4065A1B54BF034B3DB35"/>
                </w:placeholder>
                <w:temporary/>
                <w:showingPlcHdr/>
                <w15:appearance w15:val="hidden"/>
              </w:sdtPr>
              <w:sdtEndPr/>
              <w:sdtContent>
                <w:r w:rsidR="00843C1C" w:rsidRPr="00D80374">
                  <w:rPr>
                    <w:color w:val="002060"/>
                  </w:rPr>
                  <w:t>Experience</w:t>
                </w:r>
              </w:sdtContent>
            </w:sdt>
          </w:p>
          <w:p w14:paraId="0B7FCEF0" w14:textId="4D8E1E12" w:rsidR="00843C1C" w:rsidRDefault="00426480" w:rsidP="00CF61BE">
            <w:pPr>
              <w:pStyle w:val="Heading3"/>
            </w:pPr>
            <w:r w:rsidRPr="00426480">
              <w:rPr>
                <w:bCs/>
              </w:rPr>
              <w:t>Web Development</w:t>
            </w:r>
          </w:p>
          <w:p w14:paraId="4132847C" w14:textId="77777777" w:rsidR="00843C1C" w:rsidRDefault="00B05B41" w:rsidP="00EE259E">
            <w:sdt>
              <w:sdtPr>
                <w:id w:val="1979646768"/>
                <w:placeholder>
                  <w:docPart w:val="7C00AB47C83A49B6AE7C37A28F40B39E"/>
                </w:placeholder>
                <w:temporary/>
                <w:showingPlcHdr/>
                <w15:appearance w15:val="hidden"/>
              </w:sdtPr>
              <w:sdtEndPr/>
              <w:sdtContent>
                <w:r w:rsidR="00CF61BE">
                  <w:t>Collaborate with cross-functional teams, including copywriters, producers, and account managers, to develop integrated campaigns across various media channels.</w:t>
                </w:r>
              </w:sdtContent>
            </w:sdt>
          </w:p>
          <w:p w14:paraId="4A1164D5" w14:textId="77777777" w:rsidR="00843C1C" w:rsidRPr="001B5913" w:rsidRDefault="00843C1C" w:rsidP="00EE259E"/>
          <w:p w14:paraId="3D008943" w14:textId="668F01D9" w:rsidR="00843C1C" w:rsidRPr="00D85EF8" w:rsidRDefault="00426480" w:rsidP="00EE259E">
            <w:pPr>
              <w:pStyle w:val="Heading3"/>
              <w:rPr>
                <w:lang w:val="de-DE"/>
              </w:rPr>
            </w:pPr>
            <w:r w:rsidRPr="00426480">
              <w:rPr>
                <w:bCs/>
              </w:rPr>
              <w:t>UI/UX Designing</w:t>
            </w:r>
          </w:p>
          <w:p w14:paraId="589EA74E" w14:textId="58D370B5" w:rsidR="00843C1C" w:rsidRDefault="008F02E3" w:rsidP="00EE259E">
            <w:r w:rsidRPr="008F02E3">
              <w:t>From wireframing to prototyping to final design implementation, I'll ensure your digital products are optimized for maximum usability.</w:t>
            </w:r>
          </w:p>
          <w:p w14:paraId="59853E9D" w14:textId="77777777" w:rsidR="00843C1C" w:rsidRPr="00EC0F79" w:rsidRDefault="00843C1C" w:rsidP="00EE259E">
            <w:pPr>
              <w:rPr>
                <w:lang w:val="it-IT"/>
              </w:rPr>
            </w:pPr>
          </w:p>
          <w:p w14:paraId="4BE8A46E" w14:textId="65DB44CB" w:rsidR="00843C1C" w:rsidRPr="00D85EF8" w:rsidRDefault="008F02E3" w:rsidP="00EE259E">
            <w:pPr>
              <w:pStyle w:val="Heading3"/>
              <w:rPr>
                <w:lang w:val="de-DE"/>
              </w:rPr>
            </w:pPr>
            <w:r w:rsidRPr="008F02E3">
              <w:rPr>
                <w:bCs/>
              </w:rPr>
              <w:t>Mobile Development</w:t>
            </w:r>
          </w:p>
          <w:p w14:paraId="36F8E707" w14:textId="475A41AF" w:rsidR="00843C1C" w:rsidRDefault="00F56C76" w:rsidP="00C211BC">
            <w:r w:rsidRPr="00F56C76">
              <w:t>I can develop custom mobile applications to extend your digital reach and provide users with a truly optimized experience.</w:t>
            </w:r>
          </w:p>
        </w:tc>
      </w:tr>
    </w:tbl>
    <w:p w14:paraId="44A629E0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CA6EE" w14:textId="77777777" w:rsidR="009F7354" w:rsidRDefault="009F7354" w:rsidP="00AA35A8">
      <w:pPr>
        <w:spacing w:line="240" w:lineRule="auto"/>
      </w:pPr>
      <w:r>
        <w:separator/>
      </w:r>
    </w:p>
  </w:endnote>
  <w:endnote w:type="continuationSeparator" w:id="0">
    <w:p w14:paraId="4CEC8AB0" w14:textId="77777777" w:rsidR="009F7354" w:rsidRDefault="009F7354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60986" w14:textId="77777777" w:rsidR="009F7354" w:rsidRDefault="009F7354" w:rsidP="00AA35A8">
      <w:pPr>
        <w:spacing w:line="240" w:lineRule="auto"/>
      </w:pPr>
      <w:r>
        <w:separator/>
      </w:r>
    </w:p>
  </w:footnote>
  <w:footnote w:type="continuationSeparator" w:id="0">
    <w:p w14:paraId="162D21A2" w14:textId="77777777" w:rsidR="009F7354" w:rsidRDefault="009F7354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5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w14:anchorId="78FFD213" id="_x0000_i1027" type="#_x0000_t75" style="width:13.8pt;height:13.8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87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0E18DB"/>
    <w:rsid w:val="001102BE"/>
    <w:rsid w:val="00124ED6"/>
    <w:rsid w:val="00125953"/>
    <w:rsid w:val="00142AEB"/>
    <w:rsid w:val="001637CD"/>
    <w:rsid w:val="001639D6"/>
    <w:rsid w:val="00167789"/>
    <w:rsid w:val="00176D22"/>
    <w:rsid w:val="00177F95"/>
    <w:rsid w:val="00182371"/>
    <w:rsid w:val="0018639F"/>
    <w:rsid w:val="00186915"/>
    <w:rsid w:val="00194704"/>
    <w:rsid w:val="001A32F8"/>
    <w:rsid w:val="001B5913"/>
    <w:rsid w:val="001E5A59"/>
    <w:rsid w:val="00203213"/>
    <w:rsid w:val="00213061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D46B7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26480"/>
    <w:rsid w:val="00430CBF"/>
    <w:rsid w:val="004408D7"/>
    <w:rsid w:val="00453A7B"/>
    <w:rsid w:val="00456DB8"/>
    <w:rsid w:val="00464F54"/>
    <w:rsid w:val="004700A9"/>
    <w:rsid w:val="004919CE"/>
    <w:rsid w:val="00493244"/>
    <w:rsid w:val="004936B2"/>
    <w:rsid w:val="004A28EA"/>
    <w:rsid w:val="004A6F8A"/>
    <w:rsid w:val="004D2D96"/>
    <w:rsid w:val="004E2BCF"/>
    <w:rsid w:val="004F2D34"/>
    <w:rsid w:val="00507DAF"/>
    <w:rsid w:val="00526B52"/>
    <w:rsid w:val="00533E8B"/>
    <w:rsid w:val="00535EAA"/>
    <w:rsid w:val="0053618A"/>
    <w:rsid w:val="00543BCF"/>
    <w:rsid w:val="005447C3"/>
    <w:rsid w:val="00547EC8"/>
    <w:rsid w:val="00556BD5"/>
    <w:rsid w:val="00556E31"/>
    <w:rsid w:val="00567EE6"/>
    <w:rsid w:val="005D1BA7"/>
    <w:rsid w:val="005F26AD"/>
    <w:rsid w:val="006259D7"/>
    <w:rsid w:val="00660C87"/>
    <w:rsid w:val="00667611"/>
    <w:rsid w:val="00671CDE"/>
    <w:rsid w:val="006920F2"/>
    <w:rsid w:val="006A1E18"/>
    <w:rsid w:val="006C0159"/>
    <w:rsid w:val="006C472D"/>
    <w:rsid w:val="006D1AA8"/>
    <w:rsid w:val="006E3533"/>
    <w:rsid w:val="00702D1F"/>
    <w:rsid w:val="00703D84"/>
    <w:rsid w:val="00710252"/>
    <w:rsid w:val="007404F4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381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02E3"/>
    <w:rsid w:val="008F180B"/>
    <w:rsid w:val="008F48B9"/>
    <w:rsid w:val="009049BC"/>
    <w:rsid w:val="0091339D"/>
    <w:rsid w:val="00916B9C"/>
    <w:rsid w:val="00917BD6"/>
    <w:rsid w:val="009272F7"/>
    <w:rsid w:val="00930196"/>
    <w:rsid w:val="00986493"/>
    <w:rsid w:val="009A7D70"/>
    <w:rsid w:val="009E0800"/>
    <w:rsid w:val="009E3A1C"/>
    <w:rsid w:val="009F7354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5B41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C0835"/>
    <w:rsid w:val="00CD1A30"/>
    <w:rsid w:val="00CE6E8B"/>
    <w:rsid w:val="00CF22B3"/>
    <w:rsid w:val="00CF2766"/>
    <w:rsid w:val="00CF61BE"/>
    <w:rsid w:val="00CF68CB"/>
    <w:rsid w:val="00D078A0"/>
    <w:rsid w:val="00D31ADA"/>
    <w:rsid w:val="00D45748"/>
    <w:rsid w:val="00D656E1"/>
    <w:rsid w:val="00D76ABE"/>
    <w:rsid w:val="00D80374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27F98"/>
    <w:rsid w:val="00E57007"/>
    <w:rsid w:val="00E90063"/>
    <w:rsid w:val="00E95915"/>
    <w:rsid w:val="00EB74E8"/>
    <w:rsid w:val="00EC07E5"/>
    <w:rsid w:val="00EC0F79"/>
    <w:rsid w:val="00ED28E8"/>
    <w:rsid w:val="00ED6169"/>
    <w:rsid w:val="00ED6790"/>
    <w:rsid w:val="00ED7F1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56C76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1DC0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1E556AF4"/>
  <w15:chartTrackingRefBased/>
  <w15:docId w15:val="{F4EBE370-BBCD-4BDE-9744-A0895C76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464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.docs.live.net/5df3d60d517d41bf/Documents/www.addispic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3.jf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el\AppData\Local\Packages\Microsoft.Office.Desktop_8wekyb3d8bbwe\LocalCache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BC0597D2AC84BE09F8FF3C773A27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1ADD-2277-4AE4-96C8-532401C71C23}"/>
      </w:docPartPr>
      <w:docPartBody>
        <w:p w:rsidR="00DF659F" w:rsidRDefault="00DF659F">
          <w:pPr>
            <w:pStyle w:val="EBC0597D2AC84BE09F8FF3C773A27406"/>
          </w:pPr>
          <w:r>
            <w:t>Contact</w:t>
          </w:r>
        </w:p>
      </w:docPartBody>
    </w:docPart>
    <w:docPart>
      <w:docPartPr>
        <w:name w:val="85A34267A39D4E84B1FAF4504F07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92952-2B96-41AD-A6DE-73F1630AA838}"/>
      </w:docPartPr>
      <w:docPartBody>
        <w:p w:rsidR="00DF659F" w:rsidRDefault="00DF659F">
          <w:pPr>
            <w:pStyle w:val="85A34267A39D4E84B1FAF4504F0701F8"/>
          </w:pPr>
          <w:r>
            <w:t>Education</w:t>
          </w:r>
        </w:p>
      </w:docPartBody>
    </w:docPart>
    <w:docPart>
      <w:docPartPr>
        <w:name w:val="FF752E7E4C4E4065A1B54BF034B3D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F6230-949A-402A-ADE2-A66A6114E0A8}"/>
      </w:docPartPr>
      <w:docPartBody>
        <w:p w:rsidR="00DF659F" w:rsidRDefault="00DF659F">
          <w:pPr>
            <w:pStyle w:val="FF752E7E4C4E4065A1B54BF034B3DB35"/>
          </w:pPr>
          <w:r w:rsidRPr="002A61D3">
            <w:t>Experience</w:t>
          </w:r>
        </w:p>
      </w:docPartBody>
    </w:docPart>
    <w:docPart>
      <w:docPartPr>
        <w:name w:val="7C00AB47C83A49B6AE7C37A28F40B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E02F-3B37-4D32-B9CF-23496A026995}"/>
      </w:docPartPr>
      <w:docPartBody>
        <w:p w:rsidR="00DF659F" w:rsidRDefault="00DF659F">
          <w:pPr>
            <w:pStyle w:val="7C00AB47C83A49B6AE7C37A28F40B39E"/>
          </w:pPr>
          <w:r>
            <w:t xml:space="preserve">Collaborate with cross-functional teams, including copywriters, producers, and account managers, to develop integrated campaigns across various media </w:t>
          </w:r>
          <w:r>
            <w:t>channels.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E2"/>
    <w:rsid w:val="003171E2"/>
    <w:rsid w:val="007404F4"/>
    <w:rsid w:val="007F5937"/>
    <w:rsid w:val="00864381"/>
    <w:rsid w:val="00D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C0597D2AC84BE09F8FF3C773A27406">
    <w:name w:val="EBC0597D2AC84BE09F8FF3C773A27406"/>
  </w:style>
  <w:style w:type="paragraph" w:customStyle="1" w:styleId="85A34267A39D4E84B1FAF4504F0701F8">
    <w:name w:val="85A34267A39D4E84B1FAF4504F0701F8"/>
  </w:style>
  <w:style w:type="paragraph" w:customStyle="1" w:styleId="FF752E7E4C4E4065A1B54BF034B3DB35">
    <w:name w:val="FF752E7E4C4E4065A1B54BF034B3DB35"/>
  </w:style>
  <w:style w:type="paragraph" w:customStyle="1" w:styleId="B4962B3FE8034957ADACB6D128EE41AD">
    <w:name w:val="B4962B3FE8034957ADACB6D128EE41AD"/>
  </w:style>
  <w:style w:type="paragraph" w:customStyle="1" w:styleId="24D80E38AA094C248647B0958F8DF888">
    <w:name w:val="24D80E38AA094C248647B0958F8DF888"/>
  </w:style>
  <w:style w:type="paragraph" w:customStyle="1" w:styleId="0D30CAD77DBA4B3EB22A23BB2284A8DC">
    <w:name w:val="0D30CAD77DBA4B3EB22A23BB2284A8DC"/>
  </w:style>
  <w:style w:type="paragraph" w:customStyle="1" w:styleId="3F900833815B4C2BABA4EB5565E857FB">
    <w:name w:val="3F900833815B4C2BABA4EB5565E857FB"/>
  </w:style>
  <w:style w:type="paragraph" w:customStyle="1" w:styleId="7C00AB47C83A49B6AE7C37A28F40B39E">
    <w:name w:val="7C00AB47C83A49B6AE7C37A28F40B39E"/>
  </w:style>
  <w:style w:type="paragraph" w:customStyle="1" w:styleId="4E7CF072492745A38BA989188596FB31">
    <w:name w:val="4E7CF072492745A38BA989188596FB31"/>
  </w:style>
  <w:style w:type="paragraph" w:customStyle="1" w:styleId="6F7EDEB805894AAC839192D36F04AC34">
    <w:name w:val="6F7EDEB805894AAC839192D36F04AC34"/>
  </w:style>
  <w:style w:type="paragraph" w:customStyle="1" w:styleId="3FEC32CEF4CB4E7D8857D80C0D8F4774">
    <w:name w:val="3FEC32CEF4CB4E7D8857D80C0D8F4774"/>
  </w:style>
  <w:style w:type="paragraph" w:customStyle="1" w:styleId="1830D0DB3A78438DA8165247C0CB53B8">
    <w:name w:val="1830D0DB3A78438DA8165247C0CB53B8"/>
  </w:style>
  <w:style w:type="paragraph" w:customStyle="1" w:styleId="9597AC454E3D4691B11888D791C06ECF">
    <w:name w:val="9597AC454E3D4691B11888D791C06ECF"/>
  </w:style>
  <w:style w:type="paragraph" w:customStyle="1" w:styleId="8653B609DE3A4AFE9CE43451A44E6D9C">
    <w:name w:val="8653B609DE3A4AFE9CE43451A44E6D9C"/>
  </w:style>
  <w:style w:type="paragraph" w:customStyle="1" w:styleId="DBA79D76CAA74AB98E4F4384CB3D0320">
    <w:name w:val="DBA79D76CAA74AB98E4F4384CB3D0320"/>
  </w:style>
  <w:style w:type="paragraph" w:customStyle="1" w:styleId="40948548EC574821A2D0D1CE4E813CF5">
    <w:name w:val="40948548EC574821A2D0D1CE4E813CF5"/>
  </w:style>
  <w:style w:type="paragraph" w:customStyle="1" w:styleId="0B611A94CD5E48C7AC6D78C02F5C3B59">
    <w:name w:val="0B611A94CD5E48C7AC6D78C02F5C3B59"/>
  </w:style>
  <w:style w:type="paragraph" w:customStyle="1" w:styleId="343070BE08A54C598FA969AD246CC1DD">
    <w:name w:val="343070BE08A54C598FA969AD246CC1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menel</dc:creator>
  <cp:keywords/>
  <dc:description/>
  <cp:lastModifiedBy>Haddis Fanta</cp:lastModifiedBy>
  <cp:revision>2</cp:revision>
  <cp:lastPrinted>2024-08-07T00:07:00Z</cp:lastPrinted>
  <dcterms:created xsi:type="dcterms:W3CDTF">2024-08-07T00:15:00Z</dcterms:created>
  <dcterms:modified xsi:type="dcterms:W3CDTF">2024-08-07T00:15:00Z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